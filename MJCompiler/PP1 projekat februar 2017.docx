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7DC78" w14:textId="1501EF06" w:rsidR="00A10484" w:rsidRDefault="00856BC5">
      <w:pPr>
        <w:pStyle w:val="Title"/>
      </w:pPr>
      <w:r>
        <w:t xml:space="preserve">PP1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februar</w:t>
      </w:r>
      <w:proofErr w:type="spellEnd"/>
      <w:r>
        <w:t xml:space="preserve"> 2017.</w:t>
      </w:r>
    </w:p>
    <w:p w14:paraId="5991CB3F" w14:textId="5771BE69" w:rsidR="00855982" w:rsidRDefault="00856BC5" w:rsidP="00855982">
      <w:pPr>
        <w:pStyle w:val="Heading1"/>
        <w:rPr>
          <w:lang w:val="sr-Latn-RS"/>
        </w:rPr>
      </w:pPr>
      <w:proofErr w:type="spellStart"/>
      <w:r>
        <w:t>Opis</w:t>
      </w:r>
      <w:proofErr w:type="spellEnd"/>
    </w:p>
    <w:p w14:paraId="75AC3405" w14:textId="06ED396E" w:rsidR="00856BC5" w:rsidRDefault="00856BC5" w:rsidP="00856BC5">
      <w:pPr>
        <w:rPr>
          <w:lang w:val="sr-Latn-RS"/>
        </w:rPr>
      </w:pPr>
      <w:r>
        <w:rPr>
          <w:lang w:val="sr-Latn-RS"/>
        </w:rPr>
        <w:t xml:space="preserve">U razvoju su uvedene klase SemanticAnalzyer i CodeGenerator kao što je zahtevano specifikacijom projekta. Druge klase nisu dodavane. </w:t>
      </w:r>
    </w:p>
    <w:p w14:paraId="55C0D84C" w14:textId="317C7035" w:rsidR="00856BC5" w:rsidRDefault="00856BC5" w:rsidP="00856BC5">
      <w:pPr>
        <w:rPr>
          <w:lang w:val="sr-Latn-RS"/>
        </w:rPr>
      </w:pPr>
      <w:r>
        <w:rPr>
          <w:lang w:val="sr-Latn-RS"/>
        </w:rPr>
        <w:t>Projekat je urađen kompletno u razvojnom okruženju Eclipse Java Oxygen.</w:t>
      </w:r>
    </w:p>
    <w:p w14:paraId="795DDF0A" w14:textId="5C62F9BB" w:rsidR="00856BC5" w:rsidRDefault="00856BC5" w:rsidP="00856BC5">
      <w:pPr>
        <w:rPr>
          <w:lang w:val="sr-Latn-RS"/>
        </w:rPr>
      </w:pPr>
      <w:r>
        <w:rPr>
          <w:lang w:val="sr-Latn-RS"/>
        </w:rPr>
        <w:t>U nastavku su neki odabrani test primeri.</w:t>
      </w:r>
    </w:p>
    <w:p w14:paraId="5C1366AE" w14:textId="4D036E09" w:rsidR="00CC215B" w:rsidRPr="00CC215B" w:rsidRDefault="00CC215B" w:rsidP="00CC215B">
      <w:pPr>
        <w:pStyle w:val="Heading1"/>
        <w:rPr>
          <w:lang w:val="sr-Latn-RS"/>
        </w:rPr>
      </w:pPr>
      <w:r>
        <w:rPr>
          <w:lang w:val="sr-Latn-RS"/>
        </w:rPr>
        <w:t>Testovi</w:t>
      </w:r>
    </w:p>
    <w:p w14:paraId="780F2633" w14:textId="03F427CE" w:rsidR="00CC215B" w:rsidRPr="00CC215B" w:rsidRDefault="00CC215B" w:rsidP="00856BC5">
      <w:pPr>
        <w:rPr>
          <w:b/>
          <w:lang w:val="sr-Latn-RS"/>
        </w:rPr>
      </w:pPr>
      <w:r w:rsidRPr="00CC215B">
        <w:rPr>
          <w:b/>
          <w:lang w:val="sr-Latn-RS"/>
        </w:rPr>
        <w:t>Test 1</w:t>
      </w:r>
      <w:r>
        <w:rPr>
          <w:b/>
          <w:lang w:val="sr-Latn-RS"/>
        </w:rPr>
        <w:t xml:space="preserve"> (alokacija niza, dodela elementu niza, inkrementiranje elementa niza, dodela elementa niza varijabli, print funkcija)</w:t>
      </w:r>
      <w:r w:rsidRPr="00CC215B">
        <w:rPr>
          <w:b/>
          <w:lang w:val="sr-Latn-RS"/>
        </w:rPr>
        <w:t>:</w:t>
      </w:r>
    </w:p>
    <w:p w14:paraId="6812C567" w14:textId="77777777" w:rsidR="00CC215B" w:rsidRPr="00CC215B" w:rsidRDefault="00CC215B" w:rsidP="00CC215B">
      <w:pPr>
        <w:rPr>
          <w:lang w:val="sr-Latn-RS"/>
        </w:rPr>
      </w:pPr>
      <w:r w:rsidRPr="00CC215B">
        <w:rPr>
          <w:lang w:val="sr-Latn-RS"/>
        </w:rPr>
        <w:t>program p</w:t>
      </w:r>
    </w:p>
    <w:p w14:paraId="332BEFD6" w14:textId="77777777" w:rsidR="00CC215B" w:rsidRPr="00CC215B" w:rsidRDefault="00CC215B" w:rsidP="00CC215B">
      <w:pPr>
        <w:rPr>
          <w:lang w:val="sr-Latn-RS"/>
        </w:rPr>
      </w:pPr>
      <w:r w:rsidRPr="00CC215B">
        <w:rPr>
          <w:lang w:val="sr-Latn-RS"/>
        </w:rPr>
        <w:t>int a;</w:t>
      </w:r>
    </w:p>
    <w:p w14:paraId="379CC267" w14:textId="77777777" w:rsidR="00CC215B" w:rsidRPr="00CC215B" w:rsidRDefault="00CC215B" w:rsidP="00CC215B">
      <w:pPr>
        <w:rPr>
          <w:lang w:val="sr-Latn-RS"/>
        </w:rPr>
      </w:pPr>
      <w:r w:rsidRPr="00CC215B">
        <w:rPr>
          <w:lang w:val="sr-Latn-RS"/>
        </w:rPr>
        <w:t>int b[];</w:t>
      </w:r>
    </w:p>
    <w:p w14:paraId="4ACC4949" w14:textId="0A9A9D1D" w:rsidR="00CC215B" w:rsidRPr="00CC215B" w:rsidRDefault="00CC215B" w:rsidP="00CC215B">
      <w:pPr>
        <w:rPr>
          <w:lang w:val="sr-Latn-RS"/>
        </w:rPr>
      </w:pPr>
      <w:r w:rsidRPr="00CC215B">
        <w:rPr>
          <w:lang w:val="sr-Latn-RS"/>
        </w:rPr>
        <w:t>{</w:t>
      </w:r>
    </w:p>
    <w:p w14:paraId="1A2456DB" w14:textId="77777777" w:rsidR="00CC215B" w:rsidRPr="00CC215B" w:rsidRDefault="00CC215B" w:rsidP="00CC215B">
      <w:pPr>
        <w:rPr>
          <w:lang w:val="sr-Latn-RS"/>
        </w:rPr>
      </w:pPr>
      <w:r w:rsidRPr="00CC215B">
        <w:rPr>
          <w:lang w:val="sr-Latn-RS"/>
        </w:rPr>
        <w:tab/>
        <w:t xml:space="preserve">void main() </w:t>
      </w:r>
    </w:p>
    <w:p w14:paraId="7F24C128" w14:textId="77777777" w:rsidR="00CC215B" w:rsidRPr="00CC215B" w:rsidRDefault="00CC215B" w:rsidP="00CC215B">
      <w:pPr>
        <w:rPr>
          <w:lang w:val="sr-Latn-RS"/>
        </w:rPr>
      </w:pPr>
      <w:r w:rsidRPr="00CC215B">
        <w:rPr>
          <w:lang w:val="sr-Latn-RS"/>
        </w:rPr>
        <w:tab/>
        <w:t>{</w:t>
      </w:r>
    </w:p>
    <w:p w14:paraId="4013252D" w14:textId="77777777" w:rsidR="00CC215B" w:rsidRPr="00CC215B" w:rsidRDefault="00CC215B" w:rsidP="00CC215B">
      <w:pPr>
        <w:rPr>
          <w:lang w:val="sr-Latn-RS"/>
        </w:rPr>
      </w:pPr>
      <w:r w:rsidRPr="00CC215B">
        <w:rPr>
          <w:lang w:val="sr-Latn-RS"/>
        </w:rPr>
        <w:tab/>
      </w:r>
      <w:r w:rsidRPr="00CC215B">
        <w:rPr>
          <w:lang w:val="sr-Latn-RS"/>
        </w:rPr>
        <w:tab/>
        <w:t>b = new int[5];</w:t>
      </w:r>
    </w:p>
    <w:p w14:paraId="3985FCC0" w14:textId="77777777" w:rsidR="00CC215B" w:rsidRPr="00CC215B" w:rsidRDefault="00CC215B" w:rsidP="00CC215B">
      <w:pPr>
        <w:rPr>
          <w:lang w:val="sr-Latn-RS"/>
        </w:rPr>
      </w:pPr>
      <w:r w:rsidRPr="00CC215B">
        <w:rPr>
          <w:lang w:val="sr-Latn-RS"/>
        </w:rPr>
        <w:tab/>
      </w:r>
      <w:r w:rsidRPr="00CC215B">
        <w:rPr>
          <w:lang w:val="sr-Latn-RS"/>
        </w:rPr>
        <w:tab/>
        <w:t>b[3] = 7;</w:t>
      </w:r>
    </w:p>
    <w:p w14:paraId="643E1D93" w14:textId="77777777" w:rsidR="00CC215B" w:rsidRPr="00CC215B" w:rsidRDefault="00CC215B" w:rsidP="00CC215B">
      <w:pPr>
        <w:rPr>
          <w:lang w:val="sr-Latn-RS"/>
        </w:rPr>
      </w:pPr>
      <w:r w:rsidRPr="00CC215B">
        <w:rPr>
          <w:lang w:val="sr-Latn-RS"/>
        </w:rPr>
        <w:tab/>
      </w:r>
      <w:r w:rsidRPr="00CC215B">
        <w:rPr>
          <w:lang w:val="sr-Latn-RS"/>
        </w:rPr>
        <w:tab/>
        <w:t>b[3]++;</w:t>
      </w:r>
    </w:p>
    <w:p w14:paraId="3E0189B6" w14:textId="688A092C" w:rsidR="00CC215B" w:rsidRDefault="00CC215B" w:rsidP="00CC215B">
      <w:pPr>
        <w:rPr>
          <w:lang w:val="sr-Latn-RS"/>
        </w:rPr>
      </w:pPr>
      <w:r w:rsidRPr="00CC215B">
        <w:rPr>
          <w:lang w:val="sr-Latn-RS"/>
        </w:rPr>
        <w:tab/>
      </w:r>
      <w:r w:rsidRPr="00CC215B">
        <w:rPr>
          <w:lang w:val="sr-Latn-RS"/>
        </w:rPr>
        <w:tab/>
        <w:t>a = b[3];</w:t>
      </w:r>
    </w:p>
    <w:p w14:paraId="128EBA33" w14:textId="6F418914" w:rsidR="00CC215B" w:rsidRPr="00CC215B" w:rsidRDefault="00CC215B" w:rsidP="00CC215B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print(a)</w:t>
      </w:r>
      <w:r w:rsidRPr="00CC215B">
        <w:rPr>
          <w:lang w:val="sr-Latn-RS"/>
        </w:rPr>
        <w:t xml:space="preserve"> </w:t>
      </w:r>
      <w:r w:rsidRPr="00CC215B">
        <w:rPr>
          <w:lang w:val="sr-Latn-RS"/>
        </w:rPr>
        <w:t>;</w:t>
      </w:r>
    </w:p>
    <w:p w14:paraId="762877A1" w14:textId="67DC544B" w:rsidR="00CC215B" w:rsidRPr="00CC215B" w:rsidRDefault="00CC215B" w:rsidP="00CC215B">
      <w:pPr>
        <w:rPr>
          <w:lang w:val="sr-Latn-RS"/>
        </w:rPr>
      </w:pPr>
      <w:r w:rsidRPr="00CC215B">
        <w:rPr>
          <w:lang w:val="sr-Latn-RS"/>
        </w:rPr>
        <w:tab/>
        <w:t>}</w:t>
      </w:r>
      <w:r w:rsidRPr="00CC215B">
        <w:rPr>
          <w:lang w:val="sr-Latn-RS"/>
        </w:rPr>
        <w:tab/>
      </w:r>
    </w:p>
    <w:p w14:paraId="098253FA" w14:textId="17A13420" w:rsidR="00CC215B" w:rsidRDefault="00CC215B" w:rsidP="00CC215B">
      <w:pPr>
        <w:rPr>
          <w:lang w:val="sr-Latn-RS"/>
        </w:rPr>
      </w:pPr>
      <w:r w:rsidRPr="00CC215B">
        <w:rPr>
          <w:lang w:val="sr-Latn-RS"/>
        </w:rPr>
        <w:t>}</w:t>
      </w:r>
    </w:p>
    <w:p w14:paraId="3AD5E86F" w14:textId="77777777" w:rsidR="00CC215B" w:rsidRDefault="00CC215B">
      <w:pPr>
        <w:rPr>
          <w:b/>
          <w:lang w:val="sr-Latn-RS"/>
        </w:rPr>
      </w:pPr>
      <w:r>
        <w:rPr>
          <w:b/>
          <w:lang w:val="sr-Latn-RS"/>
        </w:rPr>
        <w:br w:type="page"/>
      </w:r>
    </w:p>
    <w:p w14:paraId="1E5975D6" w14:textId="708E12B2" w:rsidR="00CC215B" w:rsidRPr="00CC215B" w:rsidRDefault="00CC215B" w:rsidP="00CC215B">
      <w:pPr>
        <w:rPr>
          <w:b/>
          <w:lang w:val="sr-Latn-RS"/>
        </w:rPr>
      </w:pPr>
      <w:r w:rsidRPr="00CC215B">
        <w:rPr>
          <w:b/>
          <w:lang w:val="sr-Latn-RS"/>
        </w:rPr>
        <w:lastRenderedPageBreak/>
        <w:t>Test 2</w:t>
      </w:r>
      <w:r>
        <w:rPr>
          <w:b/>
          <w:lang w:val="sr-Latn-RS"/>
        </w:rPr>
        <w:t xml:space="preserve"> (pozivi globalne metode bazično)</w:t>
      </w:r>
      <w:r w:rsidRPr="00CC215B">
        <w:rPr>
          <w:b/>
          <w:lang w:val="sr-Latn-RS"/>
        </w:rPr>
        <w:t>:</w:t>
      </w:r>
    </w:p>
    <w:p w14:paraId="0E1B3B38" w14:textId="77777777" w:rsidR="00CC215B" w:rsidRPr="00CC215B" w:rsidRDefault="00CC215B" w:rsidP="00CC215B">
      <w:pPr>
        <w:rPr>
          <w:lang w:val="sr-Latn-RS"/>
        </w:rPr>
      </w:pPr>
      <w:r w:rsidRPr="00CC215B">
        <w:rPr>
          <w:lang w:val="sr-Latn-RS"/>
        </w:rPr>
        <w:t>program testFuncCall</w:t>
      </w:r>
    </w:p>
    <w:p w14:paraId="5CF9D830" w14:textId="4FD404C4" w:rsidR="00CC215B" w:rsidRPr="00CC215B" w:rsidRDefault="00CC215B" w:rsidP="00CC215B">
      <w:pPr>
        <w:rPr>
          <w:lang w:val="sr-Latn-RS"/>
        </w:rPr>
      </w:pPr>
      <w:r w:rsidRPr="00CC215B">
        <w:rPr>
          <w:lang w:val="sr-Latn-RS"/>
        </w:rPr>
        <w:t>int g;</w:t>
      </w:r>
    </w:p>
    <w:p w14:paraId="77E792EF" w14:textId="77777777" w:rsidR="00CC215B" w:rsidRPr="00CC215B" w:rsidRDefault="00CC215B" w:rsidP="00CC215B">
      <w:pPr>
        <w:rPr>
          <w:lang w:val="sr-Latn-RS"/>
        </w:rPr>
      </w:pPr>
      <w:r w:rsidRPr="00CC215B">
        <w:rPr>
          <w:lang w:val="sr-Latn-RS"/>
        </w:rPr>
        <w:t>{</w:t>
      </w:r>
    </w:p>
    <w:p w14:paraId="09FCD170" w14:textId="77777777" w:rsidR="00CC215B" w:rsidRPr="00CC215B" w:rsidRDefault="00CC215B" w:rsidP="00CC215B">
      <w:pPr>
        <w:rPr>
          <w:lang w:val="sr-Latn-RS"/>
        </w:rPr>
      </w:pPr>
      <w:r w:rsidRPr="00CC215B">
        <w:rPr>
          <w:lang w:val="sr-Latn-RS"/>
        </w:rPr>
        <w:tab/>
        <w:t>int f() { return 1; }</w:t>
      </w:r>
    </w:p>
    <w:p w14:paraId="45179E3C" w14:textId="7476302F" w:rsidR="00CC215B" w:rsidRPr="00CC215B" w:rsidRDefault="00CC215B" w:rsidP="00CC215B">
      <w:pPr>
        <w:rPr>
          <w:lang w:val="sr-Latn-RS"/>
        </w:rPr>
      </w:pPr>
      <w:r w:rsidRPr="00CC215B">
        <w:rPr>
          <w:lang w:val="sr-Latn-RS"/>
        </w:rPr>
        <w:tab/>
        <w:t>int f2(int p1, int p2) { return p1+p2; }</w:t>
      </w:r>
    </w:p>
    <w:p w14:paraId="361E4AAD" w14:textId="77777777" w:rsidR="00CC215B" w:rsidRPr="00CC215B" w:rsidRDefault="00CC215B" w:rsidP="00CC215B">
      <w:pPr>
        <w:rPr>
          <w:lang w:val="sr-Latn-RS"/>
        </w:rPr>
      </w:pPr>
      <w:r w:rsidRPr="00CC215B">
        <w:rPr>
          <w:lang w:val="sr-Latn-RS"/>
        </w:rPr>
        <w:tab/>
        <w:t>void main()</w:t>
      </w:r>
    </w:p>
    <w:p w14:paraId="43239162" w14:textId="77777777" w:rsidR="00CC215B" w:rsidRPr="00CC215B" w:rsidRDefault="00CC215B" w:rsidP="00CC215B">
      <w:pPr>
        <w:rPr>
          <w:lang w:val="sr-Latn-RS"/>
        </w:rPr>
      </w:pPr>
      <w:r w:rsidRPr="00CC215B">
        <w:rPr>
          <w:lang w:val="sr-Latn-RS"/>
        </w:rPr>
        <w:tab/>
        <w:t>{</w:t>
      </w:r>
    </w:p>
    <w:p w14:paraId="468D41D4" w14:textId="77777777" w:rsidR="00CC215B" w:rsidRPr="00CC215B" w:rsidRDefault="00CC215B" w:rsidP="00CC215B">
      <w:pPr>
        <w:rPr>
          <w:lang w:val="sr-Latn-RS"/>
        </w:rPr>
      </w:pPr>
      <w:r w:rsidRPr="00CC215B">
        <w:rPr>
          <w:lang w:val="sr-Latn-RS"/>
        </w:rPr>
        <w:tab/>
      </w:r>
      <w:r w:rsidRPr="00CC215B">
        <w:rPr>
          <w:lang w:val="sr-Latn-RS"/>
        </w:rPr>
        <w:tab/>
        <w:t>f();</w:t>
      </w:r>
    </w:p>
    <w:p w14:paraId="34234B11" w14:textId="77777777" w:rsidR="00CC215B" w:rsidRPr="00CC215B" w:rsidRDefault="00CC215B" w:rsidP="00CC215B">
      <w:pPr>
        <w:rPr>
          <w:lang w:val="sr-Latn-RS"/>
        </w:rPr>
      </w:pPr>
      <w:r w:rsidRPr="00CC215B">
        <w:rPr>
          <w:lang w:val="sr-Latn-RS"/>
        </w:rPr>
        <w:tab/>
      </w:r>
      <w:r w:rsidRPr="00CC215B">
        <w:rPr>
          <w:lang w:val="sr-Latn-RS"/>
        </w:rPr>
        <w:tab/>
        <w:t>g = f();</w:t>
      </w:r>
    </w:p>
    <w:p w14:paraId="490397FA" w14:textId="53AB3113" w:rsidR="00CC215B" w:rsidRPr="00CC215B" w:rsidRDefault="00CC215B" w:rsidP="00CC215B">
      <w:pPr>
        <w:rPr>
          <w:lang w:val="sr-Latn-RS"/>
        </w:rPr>
      </w:pPr>
      <w:r w:rsidRPr="00CC215B">
        <w:rPr>
          <w:lang w:val="sr-Latn-RS"/>
        </w:rPr>
        <w:tab/>
      </w:r>
      <w:r w:rsidRPr="00CC215B">
        <w:rPr>
          <w:lang w:val="sr-Latn-RS"/>
        </w:rPr>
        <w:tab/>
        <w:t xml:space="preserve">g = f2(3, g); </w:t>
      </w:r>
    </w:p>
    <w:p w14:paraId="29EA32A1" w14:textId="77777777" w:rsidR="00CC215B" w:rsidRPr="00CC215B" w:rsidRDefault="00CC215B" w:rsidP="00CC215B">
      <w:pPr>
        <w:rPr>
          <w:lang w:val="sr-Latn-RS"/>
        </w:rPr>
      </w:pPr>
      <w:r w:rsidRPr="00CC215B">
        <w:rPr>
          <w:lang w:val="sr-Latn-RS"/>
        </w:rPr>
        <w:tab/>
      </w:r>
      <w:r w:rsidRPr="00CC215B">
        <w:rPr>
          <w:lang w:val="sr-Latn-RS"/>
        </w:rPr>
        <w:tab/>
        <w:t>f2(g, g);</w:t>
      </w:r>
    </w:p>
    <w:p w14:paraId="18A5180B" w14:textId="77777777" w:rsidR="00CC215B" w:rsidRPr="00CC215B" w:rsidRDefault="00CC215B" w:rsidP="00CC215B">
      <w:pPr>
        <w:rPr>
          <w:lang w:val="sr-Latn-RS"/>
        </w:rPr>
      </w:pPr>
      <w:r w:rsidRPr="00CC215B">
        <w:rPr>
          <w:lang w:val="sr-Latn-RS"/>
        </w:rPr>
        <w:tab/>
      </w:r>
      <w:r w:rsidRPr="00CC215B">
        <w:rPr>
          <w:lang w:val="sr-Latn-RS"/>
        </w:rPr>
        <w:tab/>
        <w:t>print(g);</w:t>
      </w:r>
    </w:p>
    <w:p w14:paraId="1A212FFD" w14:textId="13174F5F" w:rsidR="00CC215B" w:rsidRPr="00CC215B" w:rsidRDefault="00CC215B" w:rsidP="00CC215B">
      <w:pPr>
        <w:rPr>
          <w:lang w:val="sr-Latn-RS"/>
        </w:rPr>
      </w:pPr>
      <w:r w:rsidRPr="00CC215B">
        <w:rPr>
          <w:lang w:val="sr-Latn-RS"/>
        </w:rPr>
        <w:tab/>
        <w:t>}</w:t>
      </w:r>
    </w:p>
    <w:p w14:paraId="4267EC84" w14:textId="57A61E4C" w:rsidR="00CC215B" w:rsidRDefault="00CC215B" w:rsidP="00CC215B">
      <w:pPr>
        <w:rPr>
          <w:lang w:val="sr-Latn-RS"/>
        </w:rPr>
      </w:pPr>
      <w:r w:rsidRPr="00CC215B">
        <w:rPr>
          <w:lang w:val="sr-Latn-RS"/>
        </w:rPr>
        <w:t>}</w:t>
      </w:r>
    </w:p>
    <w:p w14:paraId="1AE52AA5" w14:textId="30432178" w:rsidR="00CC215B" w:rsidRPr="00CC215B" w:rsidRDefault="00CC215B" w:rsidP="00CC215B">
      <w:pPr>
        <w:rPr>
          <w:b/>
          <w:lang w:val="sr-Latn-RS"/>
        </w:rPr>
      </w:pPr>
      <w:r w:rsidRPr="00CC215B">
        <w:rPr>
          <w:b/>
          <w:lang w:val="sr-Latn-RS"/>
        </w:rPr>
        <w:t>Test 3</w:t>
      </w:r>
      <w:r>
        <w:rPr>
          <w:b/>
          <w:lang w:val="sr-Latn-RS"/>
        </w:rPr>
        <w:t xml:space="preserve"> (argument funkcije isto ime kao funkcija)</w:t>
      </w:r>
      <w:r w:rsidRPr="00CC215B">
        <w:rPr>
          <w:b/>
          <w:lang w:val="sr-Latn-RS"/>
        </w:rPr>
        <w:t>:</w:t>
      </w:r>
    </w:p>
    <w:p w14:paraId="594F2DF6" w14:textId="77777777" w:rsidR="00CC215B" w:rsidRPr="00713E7D" w:rsidRDefault="00CC215B" w:rsidP="00CC215B">
      <w:pPr>
        <w:rPr>
          <w:rFonts w:ascii="Consolas" w:hAnsi="Consolas"/>
          <w:sz w:val="20"/>
          <w:szCs w:val="20"/>
          <w:lang w:val="sr-Latn-RS"/>
        </w:rPr>
      </w:pPr>
      <w:r w:rsidRPr="00713E7D">
        <w:rPr>
          <w:rFonts w:ascii="Consolas" w:hAnsi="Consolas"/>
          <w:sz w:val="20"/>
          <w:szCs w:val="20"/>
          <w:lang w:val="sr-Latn-RS"/>
        </w:rPr>
        <w:t>program prog</w:t>
      </w:r>
    </w:p>
    <w:p w14:paraId="35A2239F" w14:textId="77777777" w:rsidR="00CC215B" w:rsidRPr="00713E7D" w:rsidRDefault="00CC215B" w:rsidP="00CC215B">
      <w:pPr>
        <w:rPr>
          <w:rFonts w:ascii="Consolas" w:hAnsi="Consolas"/>
          <w:sz w:val="20"/>
          <w:szCs w:val="20"/>
          <w:lang w:val="sr-Latn-RS"/>
        </w:rPr>
      </w:pPr>
      <w:r w:rsidRPr="00713E7D">
        <w:rPr>
          <w:rFonts w:ascii="Consolas" w:hAnsi="Consolas"/>
          <w:sz w:val="20"/>
          <w:szCs w:val="20"/>
          <w:lang w:val="sr-Latn-RS"/>
        </w:rPr>
        <w:t>{</w:t>
      </w:r>
    </w:p>
    <w:p w14:paraId="54706B00" w14:textId="7B92465C" w:rsidR="00CC215B" w:rsidRPr="00713E7D" w:rsidRDefault="00CC215B" w:rsidP="00CC215B">
      <w:pPr>
        <w:ind w:firstLine="708"/>
        <w:rPr>
          <w:rFonts w:ascii="Consolas" w:hAnsi="Consolas"/>
          <w:sz w:val="20"/>
          <w:szCs w:val="20"/>
          <w:lang w:val="sr-Latn-RS"/>
        </w:rPr>
      </w:pPr>
      <w:r w:rsidRPr="00713E7D">
        <w:rPr>
          <w:rFonts w:ascii="Consolas" w:hAnsi="Consolas"/>
          <w:sz w:val="20"/>
          <w:szCs w:val="20"/>
          <w:lang w:val="sr-Latn-RS"/>
        </w:rPr>
        <w:t>int a(int a, int b)</w:t>
      </w:r>
    </w:p>
    <w:p w14:paraId="77C5B2FE" w14:textId="77777777" w:rsidR="00CC215B" w:rsidRPr="00713E7D" w:rsidRDefault="00CC215B" w:rsidP="00CC215B">
      <w:pPr>
        <w:ind w:firstLine="708"/>
        <w:rPr>
          <w:rFonts w:ascii="Consolas" w:hAnsi="Consolas"/>
          <w:sz w:val="20"/>
          <w:szCs w:val="20"/>
          <w:lang w:val="sr-Latn-RS"/>
        </w:rPr>
      </w:pPr>
      <w:r w:rsidRPr="00713E7D">
        <w:rPr>
          <w:rFonts w:ascii="Consolas" w:hAnsi="Consolas"/>
          <w:sz w:val="20"/>
          <w:szCs w:val="20"/>
          <w:lang w:val="sr-Latn-RS"/>
        </w:rPr>
        <w:t>{</w:t>
      </w:r>
    </w:p>
    <w:p w14:paraId="7670C2DD" w14:textId="4C918C1F" w:rsidR="00CC215B" w:rsidRPr="00713E7D" w:rsidRDefault="00CC215B" w:rsidP="00CC215B">
      <w:pPr>
        <w:rPr>
          <w:rFonts w:ascii="Consolas" w:hAnsi="Consolas"/>
          <w:sz w:val="20"/>
          <w:szCs w:val="20"/>
          <w:lang w:val="sr-Latn-RS"/>
        </w:rPr>
      </w:pPr>
      <w:r w:rsidRPr="00713E7D">
        <w:rPr>
          <w:rFonts w:ascii="Consolas" w:hAnsi="Consolas"/>
          <w:sz w:val="20"/>
          <w:szCs w:val="20"/>
          <w:lang w:val="sr-Latn-RS"/>
        </w:rPr>
        <w:tab/>
      </w:r>
      <w:r w:rsidRPr="00713E7D">
        <w:rPr>
          <w:rFonts w:ascii="Consolas" w:hAnsi="Consolas"/>
          <w:sz w:val="20"/>
          <w:szCs w:val="20"/>
          <w:lang w:val="sr-Latn-RS"/>
        </w:rPr>
        <w:tab/>
      </w:r>
      <w:r w:rsidRPr="00713E7D">
        <w:rPr>
          <w:rFonts w:ascii="Consolas" w:hAnsi="Consolas"/>
          <w:sz w:val="20"/>
          <w:szCs w:val="20"/>
          <w:lang w:val="sr-Latn-RS"/>
        </w:rPr>
        <w:t>return a+b;</w:t>
      </w:r>
    </w:p>
    <w:p w14:paraId="4FDA3C5D" w14:textId="6F628ECB" w:rsidR="00CC215B" w:rsidRPr="00713E7D" w:rsidRDefault="00CC215B" w:rsidP="00CC215B">
      <w:pPr>
        <w:ind w:firstLine="708"/>
        <w:rPr>
          <w:rFonts w:ascii="Consolas" w:hAnsi="Consolas"/>
          <w:sz w:val="20"/>
          <w:szCs w:val="20"/>
          <w:lang w:val="sr-Latn-RS"/>
        </w:rPr>
      </w:pPr>
      <w:r w:rsidRPr="00713E7D">
        <w:rPr>
          <w:rFonts w:ascii="Consolas" w:hAnsi="Consolas"/>
          <w:sz w:val="20"/>
          <w:szCs w:val="20"/>
          <w:lang w:val="sr-Latn-RS"/>
        </w:rPr>
        <w:t>}</w:t>
      </w:r>
    </w:p>
    <w:p w14:paraId="024A9075" w14:textId="0615AB97" w:rsidR="00CC215B" w:rsidRPr="00713E7D" w:rsidRDefault="00CC215B" w:rsidP="00CC215B">
      <w:pPr>
        <w:ind w:firstLine="708"/>
        <w:rPr>
          <w:rFonts w:ascii="Consolas" w:hAnsi="Consolas"/>
          <w:sz w:val="20"/>
          <w:szCs w:val="20"/>
          <w:lang w:val="sr-Latn-RS"/>
        </w:rPr>
      </w:pPr>
      <w:r w:rsidRPr="00713E7D">
        <w:rPr>
          <w:rFonts w:ascii="Consolas" w:hAnsi="Consolas"/>
          <w:sz w:val="20"/>
          <w:szCs w:val="20"/>
          <w:lang w:val="sr-Latn-RS"/>
        </w:rPr>
        <w:t>void main() int x;</w:t>
      </w:r>
    </w:p>
    <w:p w14:paraId="019495B9" w14:textId="77777777" w:rsidR="00CC215B" w:rsidRPr="00713E7D" w:rsidRDefault="00CC215B" w:rsidP="00CC215B">
      <w:pPr>
        <w:rPr>
          <w:rFonts w:ascii="Consolas" w:hAnsi="Consolas"/>
          <w:sz w:val="20"/>
          <w:szCs w:val="20"/>
          <w:lang w:val="sr-Latn-RS"/>
        </w:rPr>
      </w:pPr>
      <w:r w:rsidRPr="00713E7D">
        <w:rPr>
          <w:rFonts w:ascii="Consolas" w:hAnsi="Consolas"/>
          <w:sz w:val="20"/>
          <w:szCs w:val="20"/>
          <w:lang w:val="sr-Latn-RS"/>
        </w:rPr>
        <w:tab/>
        <w:t>{</w:t>
      </w:r>
    </w:p>
    <w:p w14:paraId="3C409D0C" w14:textId="77777777" w:rsidR="00CC215B" w:rsidRPr="00713E7D" w:rsidRDefault="00CC215B" w:rsidP="00CC215B">
      <w:pPr>
        <w:rPr>
          <w:rFonts w:ascii="Consolas" w:hAnsi="Consolas"/>
          <w:sz w:val="20"/>
          <w:szCs w:val="20"/>
          <w:lang w:val="sr-Latn-RS"/>
        </w:rPr>
      </w:pPr>
      <w:r w:rsidRPr="00713E7D">
        <w:rPr>
          <w:rFonts w:ascii="Consolas" w:hAnsi="Consolas"/>
          <w:sz w:val="20"/>
          <w:szCs w:val="20"/>
          <w:lang w:val="sr-Latn-RS"/>
        </w:rPr>
        <w:tab/>
      </w:r>
      <w:r w:rsidRPr="00713E7D">
        <w:rPr>
          <w:rFonts w:ascii="Consolas" w:hAnsi="Consolas"/>
          <w:sz w:val="20"/>
          <w:szCs w:val="20"/>
          <w:lang w:val="sr-Latn-RS"/>
        </w:rPr>
        <w:tab/>
        <w:t>print(a(4,5));</w:t>
      </w:r>
    </w:p>
    <w:p w14:paraId="15D5A0BC" w14:textId="77777777" w:rsidR="00CC215B" w:rsidRPr="00713E7D" w:rsidRDefault="00CC215B" w:rsidP="00CC215B">
      <w:pPr>
        <w:rPr>
          <w:rFonts w:ascii="Consolas" w:hAnsi="Consolas"/>
          <w:sz w:val="20"/>
          <w:szCs w:val="20"/>
          <w:lang w:val="sr-Latn-RS"/>
        </w:rPr>
      </w:pPr>
      <w:r w:rsidRPr="00713E7D">
        <w:rPr>
          <w:rFonts w:ascii="Consolas" w:hAnsi="Consolas"/>
          <w:sz w:val="20"/>
          <w:szCs w:val="20"/>
          <w:lang w:val="sr-Latn-RS"/>
        </w:rPr>
        <w:tab/>
        <w:t>}</w:t>
      </w:r>
    </w:p>
    <w:p w14:paraId="32DA4802" w14:textId="3F8408B0" w:rsidR="00CC215B" w:rsidRPr="00713E7D" w:rsidRDefault="00CC215B" w:rsidP="00CC215B">
      <w:pPr>
        <w:rPr>
          <w:rFonts w:ascii="Consolas" w:hAnsi="Consolas"/>
          <w:sz w:val="20"/>
          <w:szCs w:val="20"/>
          <w:lang w:val="sr-Latn-RS"/>
        </w:rPr>
      </w:pPr>
      <w:r w:rsidRPr="00713E7D">
        <w:rPr>
          <w:rFonts w:ascii="Consolas" w:hAnsi="Consolas"/>
          <w:sz w:val="20"/>
          <w:szCs w:val="20"/>
          <w:lang w:val="sr-Latn-RS"/>
        </w:rPr>
        <w:t>}</w:t>
      </w:r>
    </w:p>
    <w:p w14:paraId="2F911CE9" w14:textId="0E15DB6D" w:rsidR="00CC215B" w:rsidRDefault="00CC215B">
      <w:pPr>
        <w:rPr>
          <w:lang w:val="sr-Latn-RS"/>
        </w:rPr>
      </w:pPr>
      <w:r>
        <w:rPr>
          <w:lang w:val="sr-Latn-RS"/>
        </w:rPr>
        <w:br w:type="page"/>
      </w:r>
    </w:p>
    <w:p w14:paraId="778F9FB7" w14:textId="70C93E4A" w:rsidR="00CC215B" w:rsidRDefault="00CC215B" w:rsidP="00856BC5">
      <w:pPr>
        <w:rPr>
          <w:b/>
          <w:lang w:val="sr-Latn-RS"/>
        </w:rPr>
      </w:pPr>
      <w:r w:rsidRPr="00CC215B">
        <w:rPr>
          <w:b/>
          <w:lang w:val="sr-Latn-RS"/>
        </w:rPr>
        <w:lastRenderedPageBreak/>
        <w:t>Test 4</w:t>
      </w:r>
      <w:r w:rsidR="00713E7D">
        <w:rPr>
          <w:b/>
          <w:lang w:val="sr-Latn-RS"/>
        </w:rPr>
        <w:t xml:space="preserve"> (poziv metode sa pogrešnim brojem argumenata)</w:t>
      </w:r>
      <w:r w:rsidRPr="00CC215B">
        <w:rPr>
          <w:b/>
          <w:lang w:val="sr-Latn-RS"/>
        </w:rPr>
        <w:t>:</w:t>
      </w:r>
    </w:p>
    <w:p w14:paraId="6409DDBD" w14:textId="77777777" w:rsidR="00CC215B" w:rsidRDefault="00CC215B" w:rsidP="00CC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program </w:t>
      </w:r>
      <w:proofErr w:type="spellStart"/>
      <w:r>
        <w:rPr>
          <w:rFonts w:ascii="Consolas" w:hAnsi="Consolas" w:cs="Consolas"/>
          <w:sz w:val="20"/>
          <w:szCs w:val="20"/>
        </w:rPr>
        <w:t>MJProgram</w:t>
      </w:r>
      <w:proofErr w:type="spellEnd"/>
    </w:p>
    <w:p w14:paraId="698C9664" w14:textId="77777777" w:rsidR="00CC215B" w:rsidRDefault="00CC215B" w:rsidP="00CC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bool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bul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51726866" w14:textId="77777777" w:rsidR="00CC215B" w:rsidRDefault="00CC215B" w:rsidP="00CC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char s1[], s2, s3[];</w:t>
      </w:r>
    </w:p>
    <w:p w14:paraId="2D1BE460" w14:textId="77777777" w:rsidR="00CC215B" w:rsidRDefault="00CC215B" w:rsidP="00CC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x;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const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y = 5, a=13, b=1;</w:t>
      </w:r>
    </w:p>
    <w:p w14:paraId="2215101E" w14:textId="77777777" w:rsidR="00CC215B" w:rsidRDefault="00CC215B" w:rsidP="00CC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niz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>];</w:t>
      </w:r>
    </w:p>
    <w:p w14:paraId="1D180F30" w14:textId="77777777" w:rsidR="00CC215B" w:rsidRDefault="00CC215B" w:rsidP="00CC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const</w:t>
      </w:r>
      <w:proofErr w:type="spellEnd"/>
      <w:r>
        <w:rPr>
          <w:rFonts w:ascii="Consolas" w:hAnsi="Consolas" w:cs="Consolas"/>
          <w:sz w:val="20"/>
          <w:szCs w:val="20"/>
        </w:rPr>
        <w:t xml:space="preserve"> char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opa</w:t>
      </w:r>
      <w:proofErr w:type="spellEnd"/>
      <w:r>
        <w:rPr>
          <w:rFonts w:ascii="Consolas" w:hAnsi="Consolas" w:cs="Consolas"/>
          <w:sz w:val="20"/>
          <w:szCs w:val="20"/>
        </w:rPr>
        <w:t xml:space="preserve"> = 'p';</w:t>
      </w:r>
    </w:p>
    <w:p w14:paraId="3F0B786F" w14:textId="77777777" w:rsidR="00CC215B" w:rsidRPr="00CC215B" w:rsidRDefault="00CC215B" w:rsidP="00CC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CC215B">
        <w:rPr>
          <w:rFonts w:ascii="Consolas" w:hAnsi="Consolas" w:cs="Consolas"/>
          <w:sz w:val="20"/>
          <w:szCs w:val="20"/>
          <w:lang w:val="de-DE"/>
        </w:rPr>
        <w:t>{</w:t>
      </w:r>
    </w:p>
    <w:p w14:paraId="3618058E" w14:textId="77777777" w:rsidR="00CC215B" w:rsidRPr="00CC215B" w:rsidRDefault="00CC215B" w:rsidP="00CC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CC215B">
        <w:rPr>
          <w:rFonts w:ascii="Consolas" w:hAnsi="Consolas" w:cs="Consolas"/>
          <w:sz w:val="20"/>
          <w:szCs w:val="20"/>
          <w:lang w:val="de-DE"/>
        </w:rPr>
        <w:tab/>
      </w:r>
    </w:p>
    <w:p w14:paraId="5299DA26" w14:textId="77777777" w:rsidR="00CC215B" w:rsidRPr="00CC215B" w:rsidRDefault="00CC215B" w:rsidP="00CC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CC215B">
        <w:rPr>
          <w:rFonts w:ascii="Consolas" w:hAnsi="Consolas" w:cs="Consolas"/>
          <w:sz w:val="20"/>
          <w:szCs w:val="20"/>
          <w:lang w:val="de-DE"/>
        </w:rPr>
        <w:tab/>
      </w:r>
      <w:r w:rsidRPr="00CC215B">
        <w:rPr>
          <w:rFonts w:ascii="Consolas" w:hAnsi="Consolas" w:cs="Consolas"/>
          <w:color w:val="000000"/>
          <w:sz w:val="20"/>
          <w:szCs w:val="20"/>
          <w:u w:val="single"/>
          <w:lang w:val="de-DE"/>
        </w:rPr>
        <w:t>int</w:t>
      </w:r>
      <w:r w:rsidRPr="00CC215B">
        <w:rPr>
          <w:rFonts w:ascii="Consolas" w:hAnsi="Consolas" w:cs="Consolas"/>
          <w:sz w:val="20"/>
          <w:szCs w:val="20"/>
          <w:lang w:val="de-DE"/>
        </w:rPr>
        <w:t xml:space="preserve"> k () </w:t>
      </w:r>
      <w:r w:rsidRPr="00CC215B">
        <w:rPr>
          <w:rFonts w:ascii="Consolas" w:hAnsi="Consolas" w:cs="Consolas"/>
          <w:color w:val="000000"/>
          <w:sz w:val="20"/>
          <w:szCs w:val="20"/>
          <w:u w:val="single"/>
          <w:lang w:val="de-DE"/>
        </w:rPr>
        <w:t>int</w:t>
      </w:r>
      <w:r w:rsidRPr="00CC215B">
        <w:rPr>
          <w:rFonts w:ascii="Consolas" w:hAnsi="Consolas" w:cs="Consolas"/>
          <w:sz w:val="20"/>
          <w:szCs w:val="20"/>
          <w:lang w:val="de-DE"/>
        </w:rPr>
        <w:t xml:space="preserve"> c; {</w:t>
      </w:r>
    </w:p>
    <w:p w14:paraId="7352BB2B" w14:textId="77777777" w:rsidR="00CC215B" w:rsidRPr="00CC215B" w:rsidRDefault="00CC215B" w:rsidP="00CC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CC215B">
        <w:rPr>
          <w:rFonts w:ascii="Consolas" w:hAnsi="Consolas" w:cs="Consolas"/>
          <w:sz w:val="20"/>
          <w:szCs w:val="20"/>
          <w:lang w:val="de-DE"/>
        </w:rPr>
        <w:tab/>
      </w:r>
      <w:r w:rsidRPr="00CC215B">
        <w:rPr>
          <w:rFonts w:ascii="Consolas" w:hAnsi="Consolas" w:cs="Consolas"/>
          <w:sz w:val="20"/>
          <w:szCs w:val="20"/>
          <w:lang w:val="de-DE"/>
        </w:rPr>
        <w:tab/>
        <w:t>c = 1;</w:t>
      </w:r>
    </w:p>
    <w:p w14:paraId="47E358E1" w14:textId="77777777" w:rsidR="00CC215B" w:rsidRPr="00CC215B" w:rsidRDefault="00CC215B" w:rsidP="00CC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CC215B">
        <w:rPr>
          <w:rFonts w:ascii="Consolas" w:hAnsi="Consolas" w:cs="Consolas"/>
          <w:sz w:val="20"/>
          <w:szCs w:val="20"/>
          <w:lang w:val="de-DE"/>
        </w:rPr>
        <w:tab/>
      </w:r>
      <w:r w:rsidRPr="00CC215B">
        <w:rPr>
          <w:rFonts w:ascii="Consolas" w:hAnsi="Consolas" w:cs="Consolas"/>
          <w:sz w:val="20"/>
          <w:szCs w:val="20"/>
          <w:lang w:val="de-DE"/>
        </w:rPr>
        <w:tab/>
        <w:t>d = 11;</w:t>
      </w:r>
    </w:p>
    <w:p w14:paraId="77D59E1B" w14:textId="77777777" w:rsidR="00CC215B" w:rsidRDefault="00CC215B" w:rsidP="00CC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215B">
        <w:rPr>
          <w:rFonts w:ascii="Consolas" w:hAnsi="Consolas" w:cs="Consolas"/>
          <w:sz w:val="20"/>
          <w:szCs w:val="20"/>
          <w:lang w:val="de-DE"/>
        </w:rPr>
        <w:tab/>
      </w:r>
      <w:r w:rsidRPr="00CC215B">
        <w:rPr>
          <w:rFonts w:ascii="Consolas" w:hAnsi="Consolas" w:cs="Consolas"/>
          <w:sz w:val="20"/>
          <w:szCs w:val="20"/>
          <w:lang w:val="de-DE"/>
        </w:rPr>
        <w:tab/>
      </w:r>
      <w:r>
        <w:rPr>
          <w:rFonts w:ascii="Consolas" w:hAnsi="Consolas" w:cs="Consolas"/>
          <w:sz w:val="20"/>
          <w:szCs w:val="20"/>
        </w:rPr>
        <w:t xml:space="preserve">x++; x--; </w:t>
      </w:r>
    </w:p>
    <w:p w14:paraId="591F6100" w14:textId="77777777" w:rsidR="00CC215B" w:rsidRDefault="00CC215B" w:rsidP="00CC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niz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>1]++;</w:t>
      </w:r>
    </w:p>
    <w:p w14:paraId="23D92C1F" w14:textId="77777777" w:rsidR="00CC215B" w:rsidRDefault="00CC215B" w:rsidP="00CC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return c+2;</w:t>
      </w:r>
    </w:p>
    <w:p w14:paraId="5D7E630C" w14:textId="77777777" w:rsidR="00CC215B" w:rsidRDefault="00CC215B" w:rsidP="00CC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54AAAFA1" w14:textId="77777777" w:rsidR="00CC215B" w:rsidRDefault="00CC215B" w:rsidP="00CC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33209F63" w14:textId="77777777" w:rsidR="00CC215B" w:rsidRDefault="00CC215B" w:rsidP="00CC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main(</w:t>
      </w:r>
      <w:proofErr w:type="gramEnd"/>
      <w:r>
        <w:rPr>
          <w:rFonts w:ascii="Consolas" w:hAnsi="Consolas" w:cs="Consolas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k; {</w:t>
      </w:r>
    </w:p>
    <w:p w14:paraId="058F6206" w14:textId="77777777" w:rsidR="00CC215B" w:rsidRDefault="00CC215B" w:rsidP="00CC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y = 2;</w:t>
      </w:r>
    </w:p>
    <w:p w14:paraId="68B0377A" w14:textId="77777777" w:rsidR="00CC215B" w:rsidRDefault="00CC215B" w:rsidP="00CC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x = y + 2;</w:t>
      </w:r>
    </w:p>
    <w:p w14:paraId="4B4D1F1B" w14:textId="77777777" w:rsidR="00CC215B" w:rsidRDefault="00CC215B" w:rsidP="00CC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y = </w:t>
      </w:r>
      <w:proofErr w:type="gramStart"/>
      <w:r>
        <w:rPr>
          <w:rFonts w:ascii="Consolas" w:hAnsi="Consolas" w:cs="Consolas"/>
          <w:sz w:val="20"/>
          <w:szCs w:val="20"/>
        </w:rPr>
        <w:t>k(</w:t>
      </w:r>
      <w:proofErr w:type="gramEnd"/>
      <w:r>
        <w:rPr>
          <w:rFonts w:ascii="Consolas" w:hAnsi="Consolas" w:cs="Consolas"/>
          <w:sz w:val="20"/>
          <w:szCs w:val="20"/>
        </w:rPr>
        <w:t>) + 3;</w:t>
      </w:r>
    </w:p>
    <w:p w14:paraId="68AF3C34" w14:textId="77777777" w:rsidR="00CC215B" w:rsidRDefault="00CC215B" w:rsidP="00CC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k(</w:t>
      </w:r>
      <w:proofErr w:type="gramEnd"/>
      <w:r>
        <w:rPr>
          <w:rFonts w:ascii="Consolas" w:hAnsi="Consolas" w:cs="Consolas"/>
          <w:sz w:val="20"/>
          <w:szCs w:val="20"/>
        </w:rPr>
        <w:t>1);</w:t>
      </w:r>
    </w:p>
    <w:p w14:paraId="25A57839" w14:textId="77777777" w:rsidR="00CC215B" w:rsidRDefault="00CC215B" w:rsidP="00CC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print(y);</w:t>
      </w:r>
    </w:p>
    <w:p w14:paraId="5801FAAC" w14:textId="77777777" w:rsidR="00CC215B" w:rsidRDefault="00CC215B" w:rsidP="00CC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return 0;</w:t>
      </w:r>
    </w:p>
    <w:p w14:paraId="5EFA7BC3" w14:textId="77777777" w:rsidR="00CC215B" w:rsidRDefault="00CC215B" w:rsidP="00CC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664472CB" w14:textId="629FD0D4" w:rsidR="00CC215B" w:rsidRDefault="00CC215B" w:rsidP="00CC215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0A9F84C1" w14:textId="7FCD85BF" w:rsidR="00713E7D" w:rsidRDefault="00713E7D" w:rsidP="00CC215B">
      <w:pPr>
        <w:rPr>
          <w:b/>
          <w:lang w:val="sr-Latn-RS"/>
        </w:rPr>
      </w:pPr>
    </w:p>
    <w:p w14:paraId="0A90F324" w14:textId="52788B59" w:rsidR="00713E7D" w:rsidRDefault="00713E7D" w:rsidP="00CC215B">
      <w:pPr>
        <w:rPr>
          <w:b/>
          <w:lang w:val="sr-Latn-RS"/>
        </w:rPr>
      </w:pPr>
      <w:r>
        <w:rPr>
          <w:b/>
          <w:lang w:val="sr-Latn-RS"/>
        </w:rPr>
        <w:t>Test 5 (rekurzija i prosti if uslovi, funkcije chr i ord)</w:t>
      </w:r>
    </w:p>
    <w:p w14:paraId="00C09F68" w14:textId="73E6D3AD" w:rsidR="00713E7D" w:rsidRDefault="00713E7D" w:rsidP="00CC215B">
      <w:pPr>
        <w:rPr>
          <w:rFonts w:ascii="Consolas" w:hAnsi="Consolas"/>
          <w:sz w:val="20"/>
          <w:szCs w:val="20"/>
          <w:lang w:val="sr-Latn-RS"/>
        </w:rPr>
      </w:pPr>
      <w:r>
        <w:rPr>
          <w:rFonts w:ascii="Consolas" w:hAnsi="Consolas"/>
          <w:sz w:val="20"/>
          <w:szCs w:val="20"/>
          <w:lang w:val="sr-Latn-RS"/>
        </w:rPr>
        <w:t>Program Fn</w:t>
      </w:r>
    </w:p>
    <w:p w14:paraId="79539279" w14:textId="7C6424DE" w:rsidR="00713E7D" w:rsidRDefault="00713E7D" w:rsidP="00CC215B">
      <w:pPr>
        <w:rPr>
          <w:rFonts w:ascii="Consolas" w:hAnsi="Consolas"/>
          <w:sz w:val="20"/>
          <w:szCs w:val="20"/>
          <w:lang w:val="sr-Latn-RS"/>
        </w:rPr>
      </w:pPr>
      <w:r>
        <w:rPr>
          <w:rFonts w:ascii="Consolas" w:hAnsi="Consolas"/>
          <w:sz w:val="20"/>
          <w:szCs w:val="20"/>
          <w:lang w:val="sr-Latn-RS"/>
        </w:rPr>
        <w:t>int fibonacci1(int n)</w:t>
      </w:r>
    </w:p>
    <w:p w14:paraId="6DEC9930" w14:textId="72B3ECA7" w:rsidR="00713E7D" w:rsidRDefault="00713E7D" w:rsidP="00CC215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7B8AB7ED" w14:textId="144564D6" w:rsidR="00713E7D" w:rsidRDefault="00713E7D" w:rsidP="00CC215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proofErr w:type="gramStart"/>
      <w:r>
        <w:rPr>
          <w:rFonts w:ascii="Consolas" w:hAnsi="Consolas"/>
          <w:sz w:val="20"/>
          <w:szCs w:val="20"/>
        </w:rPr>
        <w:t>if(</w:t>
      </w:r>
      <w:proofErr w:type="gramEnd"/>
      <w:r>
        <w:rPr>
          <w:rFonts w:ascii="Consolas" w:hAnsi="Consolas"/>
          <w:sz w:val="20"/>
          <w:szCs w:val="20"/>
        </w:rPr>
        <w:t>n==0 || n==1)</w:t>
      </w:r>
    </w:p>
    <w:p w14:paraId="453A1A58" w14:textId="33B1C348" w:rsidR="00713E7D" w:rsidRDefault="00713E7D" w:rsidP="00713E7D">
      <w:pPr>
        <w:ind w:firstLine="708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459D717B" w14:textId="6971B43C" w:rsidR="00713E7D" w:rsidRDefault="00713E7D" w:rsidP="00713E7D">
      <w:pPr>
        <w:ind w:firstLine="708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return 1;</w:t>
      </w:r>
    </w:p>
    <w:p w14:paraId="0D836846" w14:textId="4064296A" w:rsidR="00713E7D" w:rsidRDefault="00713E7D" w:rsidP="00CC215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}</w:t>
      </w:r>
    </w:p>
    <w:p w14:paraId="5D9594D5" w14:textId="2492BF83" w:rsidR="00713E7D" w:rsidRDefault="00713E7D" w:rsidP="00CC215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>
        <w:rPr>
          <w:rFonts w:ascii="Consolas" w:hAnsi="Consolas"/>
          <w:sz w:val="20"/>
          <w:szCs w:val="20"/>
        </w:rPr>
        <w:t>fibonacci</w:t>
      </w:r>
      <w:proofErr w:type="spellEnd"/>
      <w:r>
        <w:rPr>
          <w:rFonts w:ascii="Consolas" w:hAnsi="Consolas"/>
          <w:sz w:val="20"/>
          <w:szCs w:val="20"/>
        </w:rPr>
        <w:t>(n-</w:t>
      </w:r>
      <w:proofErr w:type="gramStart"/>
      <w:r>
        <w:rPr>
          <w:rFonts w:ascii="Consolas" w:hAnsi="Consolas"/>
          <w:sz w:val="20"/>
          <w:szCs w:val="20"/>
        </w:rPr>
        <w:t>1)+</w:t>
      </w:r>
      <w:proofErr w:type="spellStart"/>
      <w:proofErr w:type="gramEnd"/>
      <w:r>
        <w:rPr>
          <w:rFonts w:ascii="Consolas" w:hAnsi="Consolas"/>
          <w:sz w:val="20"/>
          <w:szCs w:val="20"/>
        </w:rPr>
        <w:t>fibonaci</w:t>
      </w:r>
      <w:proofErr w:type="spellEnd"/>
      <w:r>
        <w:rPr>
          <w:rFonts w:ascii="Consolas" w:hAnsi="Consolas"/>
          <w:sz w:val="20"/>
          <w:szCs w:val="20"/>
        </w:rPr>
        <w:t xml:space="preserve">(n-2); </w:t>
      </w:r>
    </w:p>
    <w:p w14:paraId="566EB922" w14:textId="05A98C9E" w:rsidR="00713E7D" w:rsidRDefault="00713E7D" w:rsidP="00CC215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2E2A0224" w14:textId="73176FE9" w:rsidR="00713E7D" w:rsidRDefault="00713E7D" w:rsidP="00713E7D">
      <w:pPr>
        <w:rPr>
          <w:rFonts w:ascii="Consolas" w:hAnsi="Consolas"/>
          <w:sz w:val="20"/>
          <w:szCs w:val="20"/>
          <w:lang w:val="sr-Latn-RS"/>
        </w:rPr>
      </w:pPr>
      <w:r>
        <w:rPr>
          <w:rFonts w:ascii="Consolas" w:hAnsi="Consolas"/>
          <w:sz w:val="20"/>
          <w:szCs w:val="20"/>
          <w:lang w:val="sr-Latn-RS"/>
        </w:rPr>
        <w:t>i</w:t>
      </w:r>
      <w:r>
        <w:rPr>
          <w:rFonts w:ascii="Consolas" w:hAnsi="Consolas"/>
          <w:sz w:val="20"/>
          <w:szCs w:val="20"/>
          <w:lang w:val="sr-Latn-RS"/>
        </w:rPr>
        <w:t>nt fibonacci</w:t>
      </w:r>
      <w:r>
        <w:rPr>
          <w:rFonts w:ascii="Consolas" w:hAnsi="Consolas"/>
          <w:sz w:val="20"/>
          <w:szCs w:val="20"/>
          <w:lang w:val="sr-Latn-RS"/>
        </w:rPr>
        <w:t>2</w:t>
      </w:r>
      <w:r>
        <w:rPr>
          <w:rFonts w:ascii="Consolas" w:hAnsi="Consolas"/>
          <w:sz w:val="20"/>
          <w:szCs w:val="20"/>
          <w:lang w:val="sr-Latn-RS"/>
        </w:rPr>
        <w:t>(int n)</w:t>
      </w:r>
    </w:p>
    <w:p w14:paraId="1CA0EEA8" w14:textId="77777777" w:rsidR="00713E7D" w:rsidRDefault="00713E7D" w:rsidP="00713E7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64F05E43" w14:textId="495E0641" w:rsidR="00713E7D" w:rsidRDefault="00713E7D" w:rsidP="00713E7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if(n==0)</w:t>
      </w:r>
    </w:p>
    <w:p w14:paraId="745D0D83" w14:textId="77777777" w:rsidR="00713E7D" w:rsidRDefault="00713E7D" w:rsidP="00713E7D">
      <w:pPr>
        <w:ind w:firstLine="708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30DC4297" w14:textId="77777777" w:rsidR="00713E7D" w:rsidRDefault="00713E7D" w:rsidP="00713E7D">
      <w:pPr>
        <w:ind w:firstLine="708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ab/>
        <w:t>return 1;</w:t>
      </w:r>
    </w:p>
    <w:p w14:paraId="0CF37932" w14:textId="264DBD2A" w:rsidR="00713E7D" w:rsidRDefault="00713E7D" w:rsidP="00713E7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}</w:t>
      </w:r>
    </w:p>
    <w:p w14:paraId="0F5EBAD8" w14:textId="7E2CCA45" w:rsidR="00713E7D" w:rsidRDefault="00713E7D" w:rsidP="00713E7D">
      <w:pPr>
        <w:ind w:firstLine="708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Else</w:t>
      </w:r>
    </w:p>
    <w:p w14:paraId="2255E2E6" w14:textId="38B3A6EB" w:rsidR="00713E7D" w:rsidRDefault="00713E7D" w:rsidP="00713E7D">
      <w:pPr>
        <w:ind w:firstLine="708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737D1A93" w14:textId="5AD557FD" w:rsidR="00713E7D" w:rsidRDefault="00713E7D" w:rsidP="00713E7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sz w:val="20"/>
          <w:szCs w:val="20"/>
        </w:rPr>
        <w:t>fibonacci</w:t>
      </w:r>
      <w:proofErr w:type="spellEnd"/>
      <w:r>
        <w:rPr>
          <w:rFonts w:ascii="Consolas" w:hAnsi="Consolas"/>
          <w:sz w:val="20"/>
          <w:szCs w:val="20"/>
        </w:rPr>
        <w:t>(n-</w:t>
      </w:r>
      <w:proofErr w:type="gramStart"/>
      <w:r>
        <w:rPr>
          <w:rFonts w:ascii="Consolas" w:hAnsi="Consolas"/>
          <w:sz w:val="20"/>
          <w:szCs w:val="20"/>
        </w:rPr>
        <w:t>1)+</w:t>
      </w:r>
      <w:proofErr w:type="spellStart"/>
      <w:proofErr w:type="gramEnd"/>
      <w:r>
        <w:rPr>
          <w:rFonts w:ascii="Consolas" w:hAnsi="Consolas"/>
          <w:sz w:val="20"/>
          <w:szCs w:val="20"/>
        </w:rPr>
        <w:t>fibonaci</w:t>
      </w:r>
      <w:proofErr w:type="spellEnd"/>
      <w:r>
        <w:rPr>
          <w:rFonts w:ascii="Consolas" w:hAnsi="Consolas"/>
          <w:sz w:val="20"/>
          <w:szCs w:val="20"/>
        </w:rPr>
        <w:t xml:space="preserve">(n-2); </w:t>
      </w:r>
    </w:p>
    <w:p w14:paraId="459D5E86" w14:textId="1DBFB2E4" w:rsidR="00713E7D" w:rsidRDefault="00713E7D" w:rsidP="00713E7D">
      <w:pPr>
        <w:ind w:firstLine="708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5E3E90D8" w14:textId="064FA374" w:rsidR="00713E7D" w:rsidRDefault="00713E7D" w:rsidP="00713E7D">
      <w:pPr>
        <w:ind w:firstLine="708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0/0;//OVDE NIKAD NE TREBA DA SE STIGNE</w:t>
      </w:r>
    </w:p>
    <w:p w14:paraId="21716813" w14:textId="77777777" w:rsidR="00713E7D" w:rsidRDefault="00713E7D" w:rsidP="00713E7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548430E2" w14:textId="77777777" w:rsidR="00713E7D" w:rsidRDefault="00713E7D" w:rsidP="00CC215B">
      <w:pPr>
        <w:rPr>
          <w:rFonts w:ascii="Consolas" w:hAnsi="Consolas"/>
          <w:sz w:val="20"/>
          <w:szCs w:val="20"/>
        </w:rPr>
      </w:pPr>
    </w:p>
    <w:p w14:paraId="03B4EF77" w14:textId="76BFF204" w:rsidR="00713E7D" w:rsidRDefault="00713E7D" w:rsidP="00CC215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void </w:t>
      </w:r>
      <w:proofErr w:type="gramStart"/>
      <w:r>
        <w:rPr>
          <w:rFonts w:ascii="Consolas" w:hAnsi="Consolas"/>
          <w:sz w:val="20"/>
          <w:szCs w:val="20"/>
        </w:rPr>
        <w:t>main(</w:t>
      </w:r>
      <w:proofErr w:type="gramEnd"/>
      <w:r>
        <w:rPr>
          <w:rFonts w:ascii="Consolas" w:hAnsi="Consolas"/>
          <w:sz w:val="20"/>
          <w:szCs w:val="20"/>
        </w:rPr>
        <w:t xml:space="preserve">) </w:t>
      </w:r>
      <w:proofErr w:type="spellStart"/>
      <w:r>
        <w:rPr>
          <w:rFonts w:ascii="Consolas" w:hAnsi="Consolas"/>
          <w:sz w:val="20"/>
          <w:szCs w:val="20"/>
        </w:rPr>
        <w:t>int</w:t>
      </w:r>
      <w:proofErr w:type="spellEnd"/>
      <w:r>
        <w:rPr>
          <w:rFonts w:ascii="Consolas" w:hAnsi="Consolas"/>
          <w:sz w:val="20"/>
          <w:szCs w:val="20"/>
        </w:rPr>
        <w:t xml:space="preserve"> n;</w:t>
      </w:r>
    </w:p>
    <w:p w14:paraId="6E9A8339" w14:textId="37E98A95" w:rsidR="00713E7D" w:rsidRDefault="00713E7D" w:rsidP="00CC215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15764A80" w14:textId="2AB0F2A9" w:rsidR="00713E7D" w:rsidRDefault="00713E7D" w:rsidP="00CC215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n = 4;</w:t>
      </w:r>
    </w:p>
    <w:p w14:paraId="6159FA16" w14:textId="05E1930D" w:rsidR="00713E7D" w:rsidRDefault="00713E7D" w:rsidP="00CC215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print(</w:t>
      </w:r>
      <w:proofErr w:type="spellStart"/>
      <w:r>
        <w:rPr>
          <w:rFonts w:ascii="Consolas" w:hAnsi="Consolas"/>
          <w:sz w:val="20"/>
          <w:szCs w:val="20"/>
        </w:rPr>
        <w:t>ord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chr</w:t>
      </w:r>
      <w:proofErr w:type="spellEnd"/>
      <w:r>
        <w:rPr>
          <w:rFonts w:ascii="Consolas" w:hAnsi="Consolas"/>
          <w:sz w:val="20"/>
          <w:szCs w:val="20"/>
        </w:rPr>
        <w:t>(fibonacci1(n)));</w:t>
      </w:r>
    </w:p>
    <w:p w14:paraId="2CE8DC77" w14:textId="0F16D49D" w:rsidR="00713E7D" w:rsidRDefault="00713E7D" w:rsidP="00713E7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>print(</w:t>
      </w:r>
      <w:proofErr w:type="spellStart"/>
      <w:r>
        <w:rPr>
          <w:rFonts w:ascii="Consolas" w:hAnsi="Consolas"/>
          <w:sz w:val="20"/>
          <w:szCs w:val="20"/>
        </w:rPr>
        <w:t>ord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chr</w:t>
      </w:r>
      <w:proofErr w:type="spellEnd"/>
      <w:r>
        <w:rPr>
          <w:rFonts w:ascii="Consolas" w:hAnsi="Consolas"/>
          <w:sz w:val="20"/>
          <w:szCs w:val="20"/>
        </w:rPr>
        <w:t>(fibonacci</w:t>
      </w:r>
      <w:r>
        <w:rPr>
          <w:rFonts w:ascii="Consolas" w:hAnsi="Consolas"/>
          <w:sz w:val="20"/>
          <w:szCs w:val="20"/>
        </w:rPr>
        <w:t>2</w:t>
      </w:r>
      <w:r>
        <w:rPr>
          <w:rFonts w:ascii="Consolas" w:hAnsi="Consolas"/>
          <w:sz w:val="20"/>
          <w:szCs w:val="20"/>
        </w:rPr>
        <w:t>(n)));</w:t>
      </w:r>
      <w:bookmarkStart w:id="0" w:name="_GoBack"/>
      <w:bookmarkEnd w:id="0"/>
    </w:p>
    <w:p w14:paraId="3F0C3F39" w14:textId="11248095" w:rsidR="00713E7D" w:rsidRDefault="00713E7D" w:rsidP="00CC215B">
      <w:pPr>
        <w:rPr>
          <w:rFonts w:ascii="Consolas" w:hAnsi="Consolas"/>
          <w:sz w:val="20"/>
          <w:szCs w:val="20"/>
        </w:rPr>
      </w:pPr>
    </w:p>
    <w:p w14:paraId="173AF63C" w14:textId="6BD9F55C" w:rsidR="00713E7D" w:rsidRPr="00713E7D" w:rsidRDefault="00713E7D" w:rsidP="00CC215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sectPr w:rsidR="00713E7D" w:rsidRPr="00713E7D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4408B" w14:textId="77777777" w:rsidR="00CE7B29" w:rsidRDefault="00CE7B29" w:rsidP="00855982">
      <w:pPr>
        <w:spacing w:after="0" w:line="240" w:lineRule="auto"/>
      </w:pPr>
      <w:r>
        <w:separator/>
      </w:r>
    </w:p>
  </w:endnote>
  <w:endnote w:type="continuationSeparator" w:id="0">
    <w:p w14:paraId="78A3CEBA" w14:textId="77777777" w:rsidR="00CE7B29" w:rsidRDefault="00CE7B29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A391C8" w14:textId="36632485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3E7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91D5E" w14:textId="77777777" w:rsidR="00CE7B29" w:rsidRDefault="00CE7B29" w:rsidP="00855982">
      <w:pPr>
        <w:spacing w:after="0" w:line="240" w:lineRule="auto"/>
      </w:pPr>
      <w:r>
        <w:separator/>
      </w:r>
    </w:p>
  </w:footnote>
  <w:footnote w:type="continuationSeparator" w:id="0">
    <w:p w14:paraId="2FB65395" w14:textId="77777777" w:rsidR="00CE7B29" w:rsidRDefault="00CE7B29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C5"/>
    <w:rsid w:val="001D4362"/>
    <w:rsid w:val="00713E7D"/>
    <w:rsid w:val="007833A7"/>
    <w:rsid w:val="00855982"/>
    <w:rsid w:val="00856BC5"/>
    <w:rsid w:val="00A10484"/>
    <w:rsid w:val="00CC215B"/>
    <w:rsid w:val="00CE7B29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A1A3"/>
  <w15:chartTrackingRefBased/>
  <w15:docId w15:val="{DABA034E-1057-4B7F-A797-419AE6A3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ja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51"/>
    <w:rsid w:val="003E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1DC165A0F4266AB4C5718EAC83F4D">
    <w:name w:val="1B11DC165A0F4266AB4C5718EAC83F4D"/>
  </w:style>
  <w:style w:type="paragraph" w:customStyle="1" w:styleId="30E667D029CC4AE5877361D01B199E40">
    <w:name w:val="30E667D029CC4AE5877361D01B199E40"/>
  </w:style>
  <w:style w:type="paragraph" w:customStyle="1" w:styleId="B5135DDAB5DB43DD952C7A51A1677D07">
    <w:name w:val="B5135DDAB5DB43DD952C7A51A1677D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16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Pedja</dc:creator>
  <cp:lastModifiedBy>Pedja</cp:lastModifiedBy>
  <cp:revision>2</cp:revision>
  <dcterms:created xsi:type="dcterms:W3CDTF">2018-02-07T00:30:00Z</dcterms:created>
  <dcterms:modified xsi:type="dcterms:W3CDTF">2018-02-07T00:46:00Z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